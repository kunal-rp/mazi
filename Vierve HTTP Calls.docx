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DEEE6" w14:textId="77777777" w:rsidR="00CE6126" w:rsidRDefault="00CE6126">
      <w:r>
        <w:t>Universal Rules:</w:t>
      </w:r>
    </w:p>
    <w:p w14:paraId="3D52F434" w14:textId="77777777" w:rsidR="00CE6126" w:rsidRDefault="00CE6126"/>
    <w:p w14:paraId="326F321A" w14:textId="77777777" w:rsidR="00CE6126" w:rsidRDefault="00CE6126" w:rsidP="00CE6126">
      <w:r>
        <w:t>Codes:</w:t>
      </w:r>
    </w:p>
    <w:p w14:paraId="6EE1E6A9" w14:textId="77777777" w:rsidR="00CE6126" w:rsidRDefault="00CE6126" w:rsidP="00CE6126">
      <w:pPr>
        <w:pStyle w:val="ListParagraph"/>
        <w:numPr>
          <w:ilvl w:val="0"/>
          <w:numId w:val="2"/>
        </w:numPr>
      </w:pPr>
      <w:proofErr w:type="gramStart"/>
      <w:r>
        <w:t>1 :</w:t>
      </w:r>
      <w:proofErr w:type="gramEnd"/>
      <w:r>
        <w:t xml:space="preserve"> Request successful, everything went well</w:t>
      </w:r>
    </w:p>
    <w:p w14:paraId="6B5ACBB7" w14:textId="77777777" w:rsidR="00CE6126" w:rsidRDefault="00CE6126" w:rsidP="00CE6126">
      <w:pPr>
        <w:pStyle w:val="ListParagraph"/>
        <w:numPr>
          <w:ilvl w:val="0"/>
          <w:numId w:val="2"/>
        </w:numPr>
      </w:pPr>
      <w:proofErr w:type="gramStart"/>
      <w:r>
        <w:t>0 :</w:t>
      </w:r>
      <w:proofErr w:type="gramEnd"/>
      <w:r>
        <w:t xml:space="preserve"> Request successful,  simple error</w:t>
      </w:r>
    </w:p>
    <w:p w14:paraId="15462218" w14:textId="77777777" w:rsidR="00CE6126" w:rsidRDefault="00CE6126" w:rsidP="00CE6126">
      <w:pPr>
        <w:pStyle w:val="ListParagraph"/>
        <w:numPr>
          <w:ilvl w:val="1"/>
          <w:numId w:val="2"/>
        </w:numPr>
      </w:pPr>
      <w:r>
        <w:t>Usually, just print the error as a Toast Message</w:t>
      </w:r>
    </w:p>
    <w:p w14:paraId="3E96BAE0" w14:textId="77777777" w:rsidR="00CE6126" w:rsidRDefault="00CE6126" w:rsidP="00CE6126">
      <w:pPr>
        <w:pStyle w:val="ListParagraph"/>
        <w:numPr>
          <w:ilvl w:val="0"/>
          <w:numId w:val="2"/>
        </w:numPr>
      </w:pPr>
      <w:r>
        <w:t>-</w:t>
      </w:r>
      <w:proofErr w:type="gramStart"/>
      <w:r>
        <w:t>1 :</w:t>
      </w:r>
      <w:proofErr w:type="gramEnd"/>
      <w:r>
        <w:t xml:space="preserve"> BAD Request , restart the app back to the login screen and have the user re-login(preferably this occurs automatically)</w:t>
      </w:r>
    </w:p>
    <w:p w14:paraId="378BFA25" w14:textId="77777777" w:rsidR="00CE6126" w:rsidRDefault="00CE6126" w:rsidP="00CE6126"/>
    <w:p w14:paraId="10081DF5" w14:textId="77777777" w:rsidR="00795EAA" w:rsidRDefault="00795EAA" w:rsidP="00CE6126">
      <w:r>
        <w:t>GENERAL CALLS</w:t>
      </w:r>
    </w:p>
    <w:p w14:paraId="2272028B" w14:textId="77777777" w:rsidR="00795EAA" w:rsidRDefault="00795EAA" w:rsidP="00CE6126">
      <w:r>
        <w:t>All calls that don’t relate to the matching/college parking stuff.</w:t>
      </w:r>
    </w:p>
    <w:p w14:paraId="0AD84D5D" w14:textId="77777777" w:rsidR="00795EAA" w:rsidRDefault="00795EAA" w:rsidP="00CE6126"/>
    <w:p w14:paraId="271CAB79" w14:textId="77777777" w:rsidR="00CE6126" w:rsidRDefault="00CE6126" w:rsidP="00CE6126">
      <w:r>
        <w:t>/codes</w:t>
      </w:r>
    </w:p>
    <w:p w14:paraId="11EB0DC3" w14:textId="77777777" w:rsidR="00CE6126" w:rsidRDefault="00CE6126" w:rsidP="00CE6126">
      <w:r>
        <w:t xml:space="preserve">This call should occur first right when the app </w:t>
      </w:r>
      <w:proofErr w:type="gramStart"/>
      <w:r>
        <w:t>starts,  before</w:t>
      </w:r>
      <w:proofErr w:type="gramEnd"/>
      <w:r>
        <w:t xml:space="preserve"> anything. I will also have in check the app’s </w:t>
      </w:r>
      <w:proofErr w:type="gramStart"/>
      <w:r>
        <w:t>version ,</w:t>
      </w:r>
      <w:proofErr w:type="gramEnd"/>
      <w:r>
        <w:t xml:space="preserve"> but for now you can just make the call.</w:t>
      </w:r>
    </w:p>
    <w:p w14:paraId="017BAC4A" w14:textId="77777777" w:rsidR="00CE6126" w:rsidRDefault="00CE6126" w:rsidP="00CE6126">
      <w:pPr>
        <w:pStyle w:val="ListParagraph"/>
        <w:numPr>
          <w:ilvl w:val="0"/>
          <w:numId w:val="3"/>
        </w:numPr>
      </w:pPr>
      <w:r>
        <w:t>HTTP Type: Get</w:t>
      </w:r>
    </w:p>
    <w:p w14:paraId="008D3A13" w14:textId="77777777" w:rsidR="00CE6126" w:rsidRDefault="00CE6126" w:rsidP="00CE6126">
      <w:pPr>
        <w:pStyle w:val="ListParagraph"/>
        <w:numPr>
          <w:ilvl w:val="0"/>
          <w:numId w:val="3"/>
        </w:numPr>
      </w:pPr>
      <w:r>
        <w:t>Requirements</w:t>
      </w:r>
    </w:p>
    <w:p w14:paraId="44F99E4E" w14:textId="77777777" w:rsidR="00CE6126" w:rsidRDefault="00CE6126" w:rsidP="00CE6126">
      <w:pPr>
        <w:pStyle w:val="ListParagraph"/>
        <w:numPr>
          <w:ilvl w:val="1"/>
          <w:numId w:val="3"/>
        </w:numPr>
      </w:pPr>
      <w:r>
        <w:t>None</w:t>
      </w:r>
    </w:p>
    <w:p w14:paraId="373AEC8A" w14:textId="77777777" w:rsidR="00CE6126" w:rsidRDefault="00CE6126" w:rsidP="00CE6126">
      <w:pPr>
        <w:pStyle w:val="ListParagraph"/>
        <w:numPr>
          <w:ilvl w:val="0"/>
          <w:numId w:val="3"/>
        </w:numPr>
      </w:pPr>
      <w:r>
        <w:t>Output</w:t>
      </w:r>
    </w:p>
    <w:p w14:paraId="6A913F53" w14:textId="77777777" w:rsidR="00CE6126" w:rsidRDefault="00CE6126" w:rsidP="00CE6126">
      <w:pPr>
        <w:pStyle w:val="ListParagraph"/>
        <w:numPr>
          <w:ilvl w:val="1"/>
          <w:numId w:val="3"/>
        </w:numPr>
      </w:pPr>
      <w:r>
        <w:t>{</w:t>
      </w:r>
      <w:proofErr w:type="spellStart"/>
      <w:r>
        <w:t>general_</w:t>
      </w:r>
      <w:proofErr w:type="gramStart"/>
      <w:r>
        <w:t>key</w:t>
      </w:r>
      <w:proofErr w:type="spellEnd"/>
      <w:r>
        <w:t xml:space="preserve"> :</w:t>
      </w:r>
      <w:proofErr w:type="gramEnd"/>
      <w:r>
        <w:t xml:space="preserve"> ______ }</w:t>
      </w:r>
    </w:p>
    <w:p w14:paraId="61374125" w14:textId="77777777" w:rsidR="00CE6126" w:rsidRDefault="00CE6126" w:rsidP="00CE6126">
      <w:pPr>
        <w:pStyle w:val="ListParagraph"/>
        <w:numPr>
          <w:ilvl w:val="2"/>
          <w:numId w:val="3"/>
        </w:numPr>
      </w:pPr>
      <w:r>
        <w:t>Use the general key for future calls</w:t>
      </w:r>
    </w:p>
    <w:p w14:paraId="1FCB1B29" w14:textId="77777777" w:rsidR="00CE6126" w:rsidRDefault="00CE6126" w:rsidP="00CE6126">
      <w:r>
        <w:t>/</w:t>
      </w:r>
      <w:r w:rsidR="00C237F9">
        <w:t>forgot</w:t>
      </w:r>
    </w:p>
    <w:p w14:paraId="4DDDAAE4" w14:textId="77777777" w:rsidR="00CE6126" w:rsidRDefault="00C237F9" w:rsidP="00CE6126">
      <w:r>
        <w:t xml:space="preserve">This call when the user forgets their username/password. User should input their email and what info to get. When username is forgotten, their username is emailed to them. When their password forgotten, it is </w:t>
      </w:r>
      <w:proofErr w:type="spellStart"/>
      <w:r>
        <w:t>reseted</w:t>
      </w:r>
      <w:proofErr w:type="spellEnd"/>
      <w:r>
        <w:t xml:space="preserve"> and emailed to them. </w:t>
      </w:r>
    </w:p>
    <w:p w14:paraId="4BF1D31B" w14:textId="77777777" w:rsidR="00CE6126" w:rsidRDefault="00CE6126" w:rsidP="00CE6126">
      <w:pPr>
        <w:pStyle w:val="ListParagraph"/>
        <w:numPr>
          <w:ilvl w:val="0"/>
          <w:numId w:val="3"/>
        </w:numPr>
      </w:pPr>
      <w:r>
        <w:t>HTTP Type: Post</w:t>
      </w:r>
    </w:p>
    <w:p w14:paraId="173C8A54" w14:textId="77777777" w:rsidR="00CE6126" w:rsidRDefault="00CE6126" w:rsidP="00CE6126">
      <w:pPr>
        <w:pStyle w:val="ListParagraph"/>
        <w:numPr>
          <w:ilvl w:val="0"/>
          <w:numId w:val="3"/>
        </w:numPr>
      </w:pPr>
      <w:r>
        <w:t>Requirements</w:t>
      </w:r>
    </w:p>
    <w:p w14:paraId="089371FD" w14:textId="77777777" w:rsidR="00CE6126" w:rsidRDefault="00CE6126" w:rsidP="00CE6126">
      <w:pPr>
        <w:pStyle w:val="ListParagraph"/>
        <w:numPr>
          <w:ilvl w:val="1"/>
          <w:numId w:val="3"/>
        </w:numPr>
      </w:pPr>
      <w:proofErr w:type="spellStart"/>
      <w:r>
        <w:t>token_gen</w:t>
      </w:r>
      <w:proofErr w:type="spellEnd"/>
      <w:r>
        <w:t xml:space="preserve"> -&gt; general key</w:t>
      </w:r>
    </w:p>
    <w:p w14:paraId="1B88B69A" w14:textId="77777777" w:rsidR="00CE6126" w:rsidRDefault="00C237F9" w:rsidP="00CE6126">
      <w:pPr>
        <w:pStyle w:val="ListParagraph"/>
        <w:numPr>
          <w:ilvl w:val="1"/>
          <w:numId w:val="3"/>
        </w:numPr>
      </w:pPr>
      <w:proofErr w:type="spellStart"/>
      <w:r>
        <w:t>user_email</w:t>
      </w:r>
      <w:proofErr w:type="spellEnd"/>
      <w:r w:rsidR="00CE6126">
        <w:t xml:space="preserve"> -&gt; </w:t>
      </w:r>
      <w:r>
        <w:t>email of user</w:t>
      </w:r>
    </w:p>
    <w:p w14:paraId="66D1F48E" w14:textId="77777777" w:rsidR="00C237F9" w:rsidRDefault="00C237F9" w:rsidP="00C237F9">
      <w:pPr>
        <w:pStyle w:val="ListParagraph"/>
        <w:numPr>
          <w:ilvl w:val="1"/>
          <w:numId w:val="3"/>
        </w:numPr>
      </w:pPr>
      <w:proofErr w:type="spellStart"/>
      <w:r>
        <w:t>type_forget</w:t>
      </w:r>
      <w:proofErr w:type="spellEnd"/>
      <w:r>
        <w:t xml:space="preserve"> -&gt; what did the username forget. Only possible values:</w:t>
      </w:r>
    </w:p>
    <w:p w14:paraId="1F9FD7C9" w14:textId="77777777" w:rsidR="00C237F9" w:rsidRDefault="00C237F9" w:rsidP="00C237F9">
      <w:pPr>
        <w:pStyle w:val="ListParagraph"/>
        <w:numPr>
          <w:ilvl w:val="2"/>
          <w:numId w:val="3"/>
        </w:numPr>
      </w:pPr>
      <w:r>
        <w:t>username</w:t>
      </w:r>
    </w:p>
    <w:p w14:paraId="5225F895" w14:textId="77777777" w:rsidR="00C237F9" w:rsidRDefault="00C237F9" w:rsidP="00C237F9">
      <w:pPr>
        <w:pStyle w:val="ListParagraph"/>
        <w:numPr>
          <w:ilvl w:val="2"/>
          <w:numId w:val="3"/>
        </w:numPr>
      </w:pPr>
      <w:r>
        <w:t>password</w:t>
      </w:r>
    </w:p>
    <w:p w14:paraId="15BE5FAC" w14:textId="77777777" w:rsidR="00C237F9" w:rsidRDefault="00C237F9" w:rsidP="00C237F9">
      <w:pPr>
        <w:ind w:left="2520"/>
      </w:pPr>
    </w:p>
    <w:p w14:paraId="43690068" w14:textId="77777777" w:rsidR="00C237F9" w:rsidRDefault="00C237F9" w:rsidP="00C237F9">
      <w:r>
        <w:t>/</w:t>
      </w:r>
      <w:proofErr w:type="spellStart"/>
      <w:r>
        <w:t>createUser</w:t>
      </w:r>
      <w:proofErr w:type="spellEnd"/>
    </w:p>
    <w:p w14:paraId="2E417517" w14:textId="77777777" w:rsidR="00C237F9" w:rsidRDefault="00C237F9" w:rsidP="00C237F9">
      <w:r>
        <w:t>This call when the user creates a new user</w:t>
      </w:r>
      <w:r w:rsidR="004C2B56">
        <w:t>. This call will handle is the username is taken or if the user email already is registered.</w:t>
      </w:r>
      <w:r w:rsidR="00D57CC1">
        <w:t xml:space="preserve"> No promo user for now</w:t>
      </w:r>
    </w:p>
    <w:p w14:paraId="2035CEFF" w14:textId="77777777" w:rsidR="00C237F9" w:rsidRDefault="00C237F9" w:rsidP="00C237F9">
      <w:pPr>
        <w:pStyle w:val="ListParagraph"/>
        <w:numPr>
          <w:ilvl w:val="0"/>
          <w:numId w:val="3"/>
        </w:numPr>
      </w:pPr>
      <w:r>
        <w:t>HTTP Type: Post</w:t>
      </w:r>
    </w:p>
    <w:p w14:paraId="4B52C5BB" w14:textId="77777777" w:rsidR="00C237F9" w:rsidRDefault="00C237F9" w:rsidP="00C237F9">
      <w:pPr>
        <w:pStyle w:val="ListParagraph"/>
        <w:numPr>
          <w:ilvl w:val="0"/>
          <w:numId w:val="3"/>
        </w:numPr>
      </w:pPr>
      <w:r>
        <w:t>Requirements</w:t>
      </w:r>
    </w:p>
    <w:p w14:paraId="41788082" w14:textId="77777777" w:rsidR="00C237F9" w:rsidRDefault="00C237F9" w:rsidP="00C237F9">
      <w:pPr>
        <w:pStyle w:val="ListParagraph"/>
        <w:numPr>
          <w:ilvl w:val="1"/>
          <w:numId w:val="3"/>
        </w:numPr>
      </w:pPr>
      <w:proofErr w:type="spellStart"/>
      <w:r>
        <w:t>token_gen</w:t>
      </w:r>
      <w:proofErr w:type="spellEnd"/>
      <w:r>
        <w:t xml:space="preserve"> -&gt; general key</w:t>
      </w:r>
    </w:p>
    <w:p w14:paraId="46E6D271" w14:textId="77777777" w:rsidR="004C2B56" w:rsidRDefault="004C2B56" w:rsidP="00C237F9">
      <w:pPr>
        <w:pStyle w:val="ListParagraph"/>
        <w:numPr>
          <w:ilvl w:val="1"/>
          <w:numId w:val="3"/>
        </w:numPr>
      </w:pPr>
      <w:proofErr w:type="spellStart"/>
      <w:r>
        <w:t>user_name</w:t>
      </w:r>
      <w:proofErr w:type="spellEnd"/>
      <w:r>
        <w:t xml:space="preserve"> </w:t>
      </w:r>
    </w:p>
    <w:p w14:paraId="20242360" w14:textId="77777777" w:rsidR="004C2B56" w:rsidRDefault="004C2B56" w:rsidP="00C237F9">
      <w:pPr>
        <w:pStyle w:val="ListParagraph"/>
        <w:numPr>
          <w:ilvl w:val="1"/>
          <w:numId w:val="3"/>
        </w:numPr>
      </w:pPr>
      <w:proofErr w:type="spellStart"/>
      <w:r>
        <w:t>user_password</w:t>
      </w:r>
      <w:proofErr w:type="spellEnd"/>
      <w:r>
        <w:t xml:space="preserve"> -&gt; no need to </w:t>
      </w:r>
      <w:r w:rsidR="00D57CC1">
        <w:t>encrypt</w:t>
      </w:r>
      <w:r>
        <w:t xml:space="preserve"> it</w:t>
      </w:r>
    </w:p>
    <w:p w14:paraId="256DEA0D" w14:textId="77777777" w:rsidR="004C2B56" w:rsidRDefault="00C237F9" w:rsidP="00D57CC1">
      <w:pPr>
        <w:pStyle w:val="ListParagraph"/>
        <w:numPr>
          <w:ilvl w:val="1"/>
          <w:numId w:val="3"/>
        </w:numPr>
      </w:pPr>
      <w:proofErr w:type="spellStart"/>
      <w:r>
        <w:t>user_email</w:t>
      </w:r>
      <w:proofErr w:type="spellEnd"/>
      <w:r>
        <w:t xml:space="preserve"> -&gt; email of user</w:t>
      </w:r>
      <w:r w:rsidR="004C2B56">
        <w:t xml:space="preserve"> </w:t>
      </w:r>
    </w:p>
    <w:p w14:paraId="04B8B5D7" w14:textId="77777777" w:rsidR="00D57CC1" w:rsidRDefault="00D57CC1" w:rsidP="00D57CC1">
      <w:r>
        <w:t>/</w:t>
      </w:r>
      <w:proofErr w:type="spellStart"/>
      <w:r>
        <w:t>updateUser</w:t>
      </w:r>
      <w:proofErr w:type="spellEnd"/>
    </w:p>
    <w:p w14:paraId="3D24A6AA" w14:textId="77777777" w:rsidR="00D57CC1" w:rsidRDefault="00D57CC1" w:rsidP="00D57CC1">
      <w:r>
        <w:lastRenderedPageBreak/>
        <w:t xml:space="preserve">This call when the user updates their info within the app. THE APP MUST ask and check the user’s current password if they are changing it. The call must include the thing they want to change </w:t>
      </w:r>
    </w:p>
    <w:p w14:paraId="421A8C05" w14:textId="77777777" w:rsidR="00D57CC1" w:rsidRDefault="00D57CC1" w:rsidP="00D57CC1">
      <w:pPr>
        <w:pStyle w:val="ListParagraph"/>
        <w:numPr>
          <w:ilvl w:val="0"/>
          <w:numId w:val="3"/>
        </w:numPr>
      </w:pPr>
      <w:r>
        <w:t>HTTP Type: Post</w:t>
      </w:r>
    </w:p>
    <w:p w14:paraId="0F7A6181" w14:textId="77777777" w:rsidR="00D57CC1" w:rsidRDefault="00D57CC1" w:rsidP="00D57CC1">
      <w:pPr>
        <w:pStyle w:val="ListParagraph"/>
        <w:numPr>
          <w:ilvl w:val="0"/>
          <w:numId w:val="3"/>
        </w:numPr>
      </w:pPr>
      <w:r>
        <w:t>Requirements</w:t>
      </w:r>
    </w:p>
    <w:p w14:paraId="64FB427D" w14:textId="77777777" w:rsidR="00D57CC1" w:rsidRDefault="00D57CC1" w:rsidP="00D57CC1">
      <w:pPr>
        <w:pStyle w:val="ListParagraph"/>
        <w:numPr>
          <w:ilvl w:val="1"/>
          <w:numId w:val="3"/>
        </w:numPr>
      </w:pPr>
      <w:proofErr w:type="spellStart"/>
      <w:r>
        <w:t>token_gen</w:t>
      </w:r>
      <w:proofErr w:type="spellEnd"/>
      <w:r>
        <w:t xml:space="preserve"> -&gt; general key</w:t>
      </w:r>
    </w:p>
    <w:p w14:paraId="1632B132" w14:textId="77777777" w:rsidR="00D57CC1" w:rsidRDefault="00D57CC1" w:rsidP="00D57CC1">
      <w:pPr>
        <w:pStyle w:val="ListParagraph"/>
        <w:numPr>
          <w:ilvl w:val="1"/>
          <w:numId w:val="3"/>
        </w:numPr>
      </w:pPr>
      <w:proofErr w:type="spellStart"/>
      <w:r>
        <w:t>user_name</w:t>
      </w:r>
      <w:proofErr w:type="spellEnd"/>
      <w:r>
        <w:t xml:space="preserve"> </w:t>
      </w:r>
    </w:p>
    <w:p w14:paraId="31C48157" w14:textId="77777777" w:rsidR="00D57CC1" w:rsidRDefault="00D57CC1" w:rsidP="00D57CC1">
      <w:pPr>
        <w:pStyle w:val="ListParagraph"/>
        <w:numPr>
          <w:ilvl w:val="1"/>
          <w:numId w:val="3"/>
        </w:numPr>
      </w:pPr>
      <w:proofErr w:type="spellStart"/>
      <w:r>
        <w:t>user_password</w:t>
      </w:r>
      <w:proofErr w:type="spellEnd"/>
      <w:r>
        <w:t xml:space="preserve"> </w:t>
      </w:r>
    </w:p>
    <w:p w14:paraId="5AA2A698" w14:textId="77777777" w:rsidR="00D57CC1" w:rsidRDefault="00D57CC1" w:rsidP="00D57CC1">
      <w:pPr>
        <w:pStyle w:val="ListParagraph"/>
        <w:numPr>
          <w:ilvl w:val="1"/>
          <w:numId w:val="3"/>
        </w:numPr>
      </w:pPr>
      <w:proofErr w:type="spellStart"/>
      <w:r>
        <w:t>update_type</w:t>
      </w:r>
      <w:proofErr w:type="spellEnd"/>
      <w:r>
        <w:t xml:space="preserve"> -&gt; what does the user want to update</w:t>
      </w:r>
    </w:p>
    <w:p w14:paraId="2CDDF3B4" w14:textId="77777777" w:rsidR="00D57CC1" w:rsidRDefault="00D57CC1" w:rsidP="00D57CC1">
      <w:pPr>
        <w:pStyle w:val="ListParagraph"/>
        <w:numPr>
          <w:ilvl w:val="2"/>
          <w:numId w:val="3"/>
        </w:numPr>
      </w:pPr>
      <w:r>
        <w:t>username</w:t>
      </w:r>
    </w:p>
    <w:p w14:paraId="59DB1C1A" w14:textId="77777777" w:rsidR="00D57CC1" w:rsidRDefault="00D57CC1" w:rsidP="00D57CC1">
      <w:pPr>
        <w:pStyle w:val="ListParagraph"/>
        <w:numPr>
          <w:ilvl w:val="2"/>
          <w:numId w:val="3"/>
        </w:numPr>
      </w:pPr>
      <w:r>
        <w:t>password</w:t>
      </w:r>
    </w:p>
    <w:p w14:paraId="45D1F7DF" w14:textId="77777777" w:rsidR="00D57CC1" w:rsidRDefault="00D57CC1" w:rsidP="00D57CC1">
      <w:r>
        <w:t>/login</w:t>
      </w:r>
    </w:p>
    <w:p w14:paraId="231F0B77" w14:textId="77777777" w:rsidR="00D57CC1" w:rsidRDefault="00D57CC1" w:rsidP="00D57CC1">
      <w:r>
        <w:t>This call when the user wants to login in. The call will return the user’s id and token to use for future call</w:t>
      </w:r>
    </w:p>
    <w:p w14:paraId="7907ABD2" w14:textId="77777777" w:rsidR="00D57CC1" w:rsidRDefault="00D57CC1" w:rsidP="00D57CC1">
      <w:pPr>
        <w:pStyle w:val="ListParagraph"/>
        <w:numPr>
          <w:ilvl w:val="0"/>
          <w:numId w:val="3"/>
        </w:numPr>
      </w:pPr>
      <w:r>
        <w:t>HTTP Type: Post</w:t>
      </w:r>
    </w:p>
    <w:p w14:paraId="36577E17" w14:textId="77777777" w:rsidR="00D57CC1" w:rsidRDefault="00D57CC1" w:rsidP="00D57CC1">
      <w:pPr>
        <w:pStyle w:val="ListParagraph"/>
        <w:numPr>
          <w:ilvl w:val="0"/>
          <w:numId w:val="3"/>
        </w:numPr>
      </w:pPr>
      <w:r>
        <w:t>Requirements</w:t>
      </w:r>
    </w:p>
    <w:p w14:paraId="558D1A49" w14:textId="77777777" w:rsidR="00D57CC1" w:rsidRDefault="00D57CC1" w:rsidP="00D57CC1">
      <w:pPr>
        <w:pStyle w:val="ListParagraph"/>
        <w:numPr>
          <w:ilvl w:val="1"/>
          <w:numId w:val="3"/>
        </w:numPr>
      </w:pPr>
      <w:proofErr w:type="spellStart"/>
      <w:r>
        <w:t>token_gen</w:t>
      </w:r>
      <w:proofErr w:type="spellEnd"/>
      <w:r>
        <w:t xml:space="preserve"> -&gt; general key</w:t>
      </w:r>
    </w:p>
    <w:p w14:paraId="21364BDF" w14:textId="77777777" w:rsidR="00D57CC1" w:rsidRDefault="00D57CC1" w:rsidP="00D57CC1">
      <w:pPr>
        <w:pStyle w:val="ListParagraph"/>
        <w:numPr>
          <w:ilvl w:val="1"/>
          <w:numId w:val="3"/>
        </w:numPr>
      </w:pPr>
      <w:proofErr w:type="spellStart"/>
      <w:r>
        <w:t>user_name</w:t>
      </w:r>
      <w:proofErr w:type="spellEnd"/>
      <w:r>
        <w:t xml:space="preserve"> </w:t>
      </w:r>
    </w:p>
    <w:p w14:paraId="3B096C53" w14:textId="77777777" w:rsidR="00D57CC1" w:rsidRDefault="00D57CC1" w:rsidP="00D57CC1">
      <w:pPr>
        <w:pStyle w:val="ListParagraph"/>
        <w:numPr>
          <w:ilvl w:val="1"/>
          <w:numId w:val="3"/>
        </w:numPr>
      </w:pPr>
      <w:proofErr w:type="spellStart"/>
      <w:r>
        <w:t>user_password</w:t>
      </w:r>
      <w:proofErr w:type="spellEnd"/>
      <w:r>
        <w:t xml:space="preserve"> -&gt; no need to encrypt it</w:t>
      </w:r>
    </w:p>
    <w:p w14:paraId="738D7C79" w14:textId="77777777" w:rsidR="00D57CC1" w:rsidRDefault="00D57CC1" w:rsidP="00D57CC1">
      <w:pPr>
        <w:pStyle w:val="ListParagraph"/>
        <w:numPr>
          <w:ilvl w:val="0"/>
          <w:numId w:val="3"/>
        </w:numPr>
      </w:pPr>
      <w:r>
        <w:t>Output:</w:t>
      </w:r>
    </w:p>
    <w:p w14:paraId="15ED235F" w14:textId="77777777" w:rsidR="00D57CC1" w:rsidRDefault="00D57CC1" w:rsidP="00D57CC1">
      <w:pPr>
        <w:pStyle w:val="ListParagraph"/>
        <w:numPr>
          <w:ilvl w:val="1"/>
          <w:numId w:val="3"/>
        </w:numPr>
      </w:pPr>
      <w:r>
        <w:t xml:space="preserve">{code:1, </w:t>
      </w:r>
      <w:proofErr w:type="gramStart"/>
      <w:r>
        <w:t>message :</w:t>
      </w:r>
      <w:proofErr w:type="gramEnd"/>
      <w:r>
        <w:t xml:space="preserve"> “User logged In”, data ; {</w:t>
      </w:r>
      <w:proofErr w:type="spellStart"/>
      <w:r>
        <w:t>user_token</w:t>
      </w:r>
      <w:proofErr w:type="spellEnd"/>
      <w:r>
        <w:t xml:space="preserve"> : ________, </w:t>
      </w:r>
      <w:proofErr w:type="spellStart"/>
      <w:r>
        <w:t>user_id</w:t>
      </w:r>
      <w:proofErr w:type="spellEnd"/>
      <w:r>
        <w:t xml:space="preserve"> : ______ }}</w:t>
      </w:r>
    </w:p>
    <w:p w14:paraId="4572BF44" w14:textId="77777777" w:rsidR="00D57CC1" w:rsidRDefault="00D57CC1" w:rsidP="00D57CC1"/>
    <w:p w14:paraId="5E205FAE" w14:textId="77777777" w:rsidR="00D57CC1" w:rsidRDefault="00D57CC1" w:rsidP="00D57CC1">
      <w:r>
        <w:t>/</w:t>
      </w:r>
      <w:proofErr w:type="spellStart"/>
      <w:r>
        <w:t>addSuggestion</w:t>
      </w:r>
      <w:proofErr w:type="spellEnd"/>
    </w:p>
    <w:p w14:paraId="1B037719" w14:textId="77777777" w:rsidR="00D57CC1" w:rsidRDefault="00D57CC1" w:rsidP="00D57CC1">
      <w:r>
        <w:t>This call when the user wants to register a suggestion</w:t>
      </w:r>
    </w:p>
    <w:p w14:paraId="6EFCA83C" w14:textId="77777777" w:rsidR="00D57CC1" w:rsidRDefault="00D57CC1" w:rsidP="00D57CC1">
      <w:pPr>
        <w:pStyle w:val="ListParagraph"/>
        <w:numPr>
          <w:ilvl w:val="0"/>
          <w:numId w:val="3"/>
        </w:numPr>
      </w:pPr>
      <w:r>
        <w:t>HTTP Type: Post</w:t>
      </w:r>
    </w:p>
    <w:p w14:paraId="6DCF01CD" w14:textId="77777777" w:rsidR="00D57CC1" w:rsidRDefault="00D57CC1" w:rsidP="00D57CC1">
      <w:pPr>
        <w:pStyle w:val="ListParagraph"/>
        <w:numPr>
          <w:ilvl w:val="0"/>
          <w:numId w:val="3"/>
        </w:numPr>
      </w:pPr>
      <w:r>
        <w:t>Requirements</w:t>
      </w:r>
    </w:p>
    <w:p w14:paraId="398506FD" w14:textId="77777777" w:rsidR="00D57CC1" w:rsidRDefault="00D57CC1" w:rsidP="00D57CC1">
      <w:pPr>
        <w:pStyle w:val="ListParagraph"/>
        <w:numPr>
          <w:ilvl w:val="1"/>
          <w:numId w:val="3"/>
        </w:numPr>
      </w:pPr>
      <w:proofErr w:type="spellStart"/>
      <w:r>
        <w:t>token_user</w:t>
      </w:r>
      <w:proofErr w:type="spellEnd"/>
      <w:r>
        <w:t xml:space="preserve"> -&gt; user specific key</w:t>
      </w:r>
    </w:p>
    <w:p w14:paraId="3F69F8F1" w14:textId="77777777" w:rsidR="00A10B0C" w:rsidRDefault="00A10B0C" w:rsidP="00D57CC1">
      <w:pPr>
        <w:pStyle w:val="ListParagraph"/>
        <w:numPr>
          <w:ilvl w:val="1"/>
          <w:numId w:val="3"/>
        </w:numPr>
      </w:pPr>
      <w:proofErr w:type="spellStart"/>
      <w:r>
        <w:t>user_id</w:t>
      </w:r>
      <w:proofErr w:type="spellEnd"/>
      <w:r>
        <w:t xml:space="preserve"> -&gt; user’s </w:t>
      </w:r>
      <w:proofErr w:type="spellStart"/>
      <w:r>
        <w:t>user_id</w:t>
      </w:r>
      <w:proofErr w:type="spellEnd"/>
    </w:p>
    <w:p w14:paraId="5F801801" w14:textId="77777777" w:rsidR="00D57CC1" w:rsidRDefault="00795EAA" w:rsidP="00D57CC1">
      <w:pPr>
        <w:pStyle w:val="ListParagraph"/>
        <w:numPr>
          <w:ilvl w:val="1"/>
          <w:numId w:val="3"/>
        </w:numPr>
      </w:pPr>
      <w:r>
        <w:t>type -&gt; type of suggestion</w:t>
      </w:r>
    </w:p>
    <w:p w14:paraId="5025D220" w14:textId="77777777" w:rsidR="00795EAA" w:rsidRDefault="00795EAA" w:rsidP="00D57CC1">
      <w:pPr>
        <w:pStyle w:val="ListParagraph"/>
        <w:numPr>
          <w:ilvl w:val="1"/>
          <w:numId w:val="3"/>
        </w:numPr>
      </w:pPr>
      <w:proofErr w:type="spellStart"/>
      <w:r>
        <w:t>system_data</w:t>
      </w:r>
      <w:proofErr w:type="spellEnd"/>
    </w:p>
    <w:p w14:paraId="55FB07D1" w14:textId="77777777" w:rsidR="00795EAA" w:rsidRDefault="00795EAA" w:rsidP="00D57CC1">
      <w:pPr>
        <w:pStyle w:val="ListParagraph"/>
        <w:numPr>
          <w:ilvl w:val="1"/>
          <w:numId w:val="3"/>
        </w:numPr>
      </w:pPr>
      <w:r>
        <w:t>comment</w:t>
      </w:r>
    </w:p>
    <w:p w14:paraId="1A67AFE0" w14:textId="77777777" w:rsidR="00795EAA" w:rsidRDefault="00795EAA" w:rsidP="00795EAA">
      <w:r>
        <w:t>/Logoff</w:t>
      </w:r>
    </w:p>
    <w:p w14:paraId="16D2DAC7" w14:textId="77777777" w:rsidR="00795EAA" w:rsidRDefault="00795EAA" w:rsidP="00795EAA">
      <w:r>
        <w:t>This call when the user wants to log off</w:t>
      </w:r>
    </w:p>
    <w:p w14:paraId="321FB2D3" w14:textId="77777777" w:rsidR="00795EAA" w:rsidRDefault="00795EAA" w:rsidP="00795EAA">
      <w:pPr>
        <w:pStyle w:val="ListParagraph"/>
        <w:numPr>
          <w:ilvl w:val="0"/>
          <w:numId w:val="3"/>
        </w:numPr>
      </w:pPr>
      <w:r>
        <w:t>HTTP Type: Post</w:t>
      </w:r>
    </w:p>
    <w:p w14:paraId="051C1AC7" w14:textId="77777777" w:rsidR="00795EAA" w:rsidRDefault="00795EAA" w:rsidP="00795EAA">
      <w:pPr>
        <w:pStyle w:val="ListParagraph"/>
        <w:numPr>
          <w:ilvl w:val="0"/>
          <w:numId w:val="3"/>
        </w:numPr>
      </w:pPr>
      <w:r>
        <w:t>Requirements</w:t>
      </w:r>
    </w:p>
    <w:p w14:paraId="223BFAC5" w14:textId="77777777" w:rsidR="00795EAA" w:rsidRDefault="00795EAA" w:rsidP="00795EAA">
      <w:pPr>
        <w:pStyle w:val="ListParagraph"/>
        <w:numPr>
          <w:ilvl w:val="1"/>
          <w:numId w:val="3"/>
        </w:numPr>
      </w:pPr>
      <w:proofErr w:type="spellStart"/>
      <w:r>
        <w:t>token_user</w:t>
      </w:r>
      <w:proofErr w:type="spellEnd"/>
      <w:r>
        <w:t xml:space="preserve"> -&gt; user specific key</w:t>
      </w:r>
    </w:p>
    <w:p w14:paraId="72100D10" w14:textId="77777777" w:rsidR="00795EAA" w:rsidRDefault="00795EAA" w:rsidP="00795EAA">
      <w:pPr>
        <w:pStyle w:val="ListParagraph"/>
        <w:numPr>
          <w:ilvl w:val="1"/>
          <w:numId w:val="3"/>
        </w:numPr>
      </w:pPr>
      <w:proofErr w:type="spellStart"/>
      <w:r>
        <w:t>user_id</w:t>
      </w:r>
      <w:proofErr w:type="spellEnd"/>
      <w:r>
        <w:t xml:space="preserve"> -&gt; user’s </w:t>
      </w:r>
      <w:proofErr w:type="spellStart"/>
      <w:r>
        <w:t>user_id</w:t>
      </w:r>
      <w:proofErr w:type="spellEnd"/>
    </w:p>
    <w:p w14:paraId="6CD2132C" w14:textId="77777777" w:rsidR="00795EAA" w:rsidRDefault="00795EAA" w:rsidP="00795EAA"/>
    <w:p w14:paraId="523682A2" w14:textId="77777777" w:rsidR="00795EAA" w:rsidRDefault="00795EAA" w:rsidP="00795EAA"/>
    <w:p w14:paraId="103E603D" w14:textId="77777777" w:rsidR="00795EAA" w:rsidRDefault="00795EAA" w:rsidP="00795EAA"/>
    <w:p w14:paraId="43FEC067" w14:textId="77777777" w:rsidR="00CE6126" w:rsidRDefault="00BB2E08" w:rsidP="00C237F9">
      <w:r>
        <w:br/>
      </w:r>
    </w:p>
    <w:p w14:paraId="1F280AC2" w14:textId="77777777" w:rsidR="00BB2E08" w:rsidRDefault="00BB2E08" w:rsidP="00C237F9">
      <w:r>
        <w:t>Action Calls</w:t>
      </w:r>
    </w:p>
    <w:p w14:paraId="5E31780F" w14:textId="77777777" w:rsidR="00BB2E08" w:rsidRDefault="00BB2E08" w:rsidP="00C237F9">
      <w:r>
        <w:t>All calls that relate to the matching/college parking stuff.</w:t>
      </w:r>
      <w:r>
        <w:t xml:space="preserve"> </w:t>
      </w:r>
    </w:p>
    <w:p w14:paraId="2AD7D182" w14:textId="77777777" w:rsidR="00BB2E08" w:rsidRDefault="00BB2E08" w:rsidP="00C237F9"/>
    <w:p w14:paraId="348D3DF2" w14:textId="77777777" w:rsidR="00D42422" w:rsidRDefault="00D42422" w:rsidP="00C237F9">
      <w:r>
        <w:t xml:space="preserve">The way these calls work, you just have to make one single http </w:t>
      </w:r>
      <w:proofErr w:type="gramStart"/>
      <w:r>
        <w:t>call ;</w:t>
      </w:r>
      <w:proofErr w:type="gramEnd"/>
      <w:r>
        <w:t xml:space="preserve"> based on the action the user performs within the app, the call’s details need to change</w:t>
      </w:r>
    </w:p>
    <w:p w14:paraId="298E3EF6" w14:textId="77777777" w:rsidR="00D42422" w:rsidRDefault="00D42422" w:rsidP="00C237F9"/>
    <w:p w14:paraId="5112393C" w14:textId="77777777" w:rsidR="00D42422" w:rsidRDefault="00D42422" w:rsidP="00C237F9">
      <w:r>
        <w:t>Base:</w:t>
      </w:r>
    </w:p>
    <w:p w14:paraId="432A92C8" w14:textId="77777777" w:rsidR="00D42422" w:rsidRDefault="00D42422" w:rsidP="00D42422">
      <w:r>
        <w:t xml:space="preserve"> </w:t>
      </w:r>
      <w:r>
        <w:t>/</w:t>
      </w:r>
      <w:r>
        <w:t>action</w:t>
      </w:r>
    </w:p>
    <w:p w14:paraId="534DD048" w14:textId="77777777" w:rsidR="00D42422" w:rsidRDefault="00D42422" w:rsidP="00D42422">
      <w:r>
        <w:t xml:space="preserve">This call when the user </w:t>
      </w:r>
      <w:r>
        <w:t>performs an action</w:t>
      </w:r>
    </w:p>
    <w:p w14:paraId="6B3C3AE3" w14:textId="77777777" w:rsidR="00D42422" w:rsidRDefault="00D42422" w:rsidP="00D42422">
      <w:pPr>
        <w:pStyle w:val="ListParagraph"/>
        <w:numPr>
          <w:ilvl w:val="0"/>
          <w:numId w:val="3"/>
        </w:numPr>
      </w:pPr>
      <w:r>
        <w:t>HTTP Type: Post</w:t>
      </w:r>
    </w:p>
    <w:p w14:paraId="00AC036A" w14:textId="77777777" w:rsidR="00D42422" w:rsidRDefault="00D42422" w:rsidP="00D42422">
      <w:pPr>
        <w:pStyle w:val="ListParagraph"/>
        <w:numPr>
          <w:ilvl w:val="0"/>
          <w:numId w:val="3"/>
        </w:numPr>
      </w:pPr>
      <w:r>
        <w:t>Requirements</w:t>
      </w:r>
    </w:p>
    <w:p w14:paraId="620BB12E" w14:textId="77777777" w:rsidR="00D42422" w:rsidRDefault="00D42422" w:rsidP="00D42422">
      <w:pPr>
        <w:pStyle w:val="ListParagraph"/>
        <w:numPr>
          <w:ilvl w:val="1"/>
          <w:numId w:val="3"/>
        </w:numPr>
      </w:pPr>
      <w:proofErr w:type="spellStart"/>
      <w:r>
        <w:t>token_user</w:t>
      </w:r>
      <w:proofErr w:type="spellEnd"/>
      <w:r>
        <w:t xml:space="preserve"> -&gt; user specific key</w:t>
      </w:r>
    </w:p>
    <w:p w14:paraId="759909FA" w14:textId="77777777" w:rsidR="00D42422" w:rsidRDefault="00D42422" w:rsidP="00D42422">
      <w:pPr>
        <w:pStyle w:val="ListParagraph"/>
        <w:numPr>
          <w:ilvl w:val="1"/>
          <w:numId w:val="3"/>
        </w:numPr>
      </w:pPr>
      <w:proofErr w:type="spellStart"/>
      <w:r>
        <w:t>user_id</w:t>
      </w:r>
      <w:proofErr w:type="spellEnd"/>
      <w:r>
        <w:t xml:space="preserve"> -&gt; user’s </w:t>
      </w:r>
      <w:proofErr w:type="spellStart"/>
      <w:r>
        <w:t>user_id</w:t>
      </w:r>
      <w:proofErr w:type="spellEnd"/>
    </w:p>
    <w:p w14:paraId="0B20A014" w14:textId="77777777" w:rsidR="00D42422" w:rsidRDefault="00D42422" w:rsidP="00D42422">
      <w:pPr>
        <w:pStyle w:val="ListParagraph"/>
        <w:numPr>
          <w:ilvl w:val="1"/>
          <w:numId w:val="3"/>
        </w:numPr>
      </w:pPr>
      <w:r>
        <w:t>action</w:t>
      </w:r>
    </w:p>
    <w:p w14:paraId="7DA9D43D" w14:textId="77777777" w:rsidR="00D42422" w:rsidRDefault="00D42422" w:rsidP="00D42422">
      <w:pPr>
        <w:pStyle w:val="ListParagraph"/>
        <w:ind w:left="2160"/>
      </w:pPr>
      <w:r>
        <w:t>….</w:t>
      </w:r>
    </w:p>
    <w:p w14:paraId="7740121B" w14:textId="77777777" w:rsidR="00D42422" w:rsidRDefault="00D42422" w:rsidP="00D42422">
      <w:pPr>
        <w:pStyle w:val="ListParagraph"/>
        <w:ind w:left="2160"/>
      </w:pPr>
    </w:p>
    <w:p w14:paraId="70039004" w14:textId="77777777" w:rsidR="00D42422" w:rsidRDefault="00D42422" w:rsidP="00D42422">
      <w:r>
        <w:t>Here are the possible actions:</w:t>
      </w:r>
    </w:p>
    <w:p w14:paraId="53B8CD2F" w14:textId="77777777" w:rsidR="00BB2E08" w:rsidRDefault="005E2822" w:rsidP="00D42422">
      <w:pPr>
        <w:pStyle w:val="ListParagraph"/>
        <w:numPr>
          <w:ilvl w:val="0"/>
          <w:numId w:val="4"/>
        </w:numPr>
      </w:pPr>
      <w:proofErr w:type="spellStart"/>
      <w:r w:rsidRPr="005E2822">
        <w:t>getUserStatus</w:t>
      </w:r>
      <w:proofErr w:type="spellEnd"/>
    </w:p>
    <w:p w14:paraId="73A454EB" w14:textId="77777777" w:rsidR="005E2822" w:rsidRDefault="005E2822" w:rsidP="005E2822">
      <w:pPr>
        <w:pStyle w:val="ListParagraph"/>
        <w:numPr>
          <w:ilvl w:val="1"/>
          <w:numId w:val="4"/>
        </w:numPr>
      </w:pPr>
      <w:r>
        <w:t>Use this to get the user’s status</w:t>
      </w:r>
    </w:p>
    <w:p w14:paraId="025ABB34" w14:textId="77777777" w:rsidR="005E2822" w:rsidRDefault="005E2822" w:rsidP="005E2822">
      <w:pPr>
        <w:pStyle w:val="ListParagraph"/>
        <w:numPr>
          <w:ilvl w:val="1"/>
          <w:numId w:val="4"/>
        </w:numPr>
      </w:pPr>
      <w:r>
        <w:t>The app will make this call, and based off of the result will call an action/fragment</w:t>
      </w:r>
    </w:p>
    <w:p w14:paraId="6DCC68DE" w14:textId="77777777" w:rsidR="009A1C6B" w:rsidRDefault="009A1C6B" w:rsidP="009A1C6B">
      <w:pPr>
        <w:pStyle w:val="ListParagraph"/>
        <w:numPr>
          <w:ilvl w:val="0"/>
          <w:numId w:val="4"/>
        </w:numPr>
      </w:pPr>
      <w:proofErr w:type="spellStart"/>
      <w:r w:rsidRPr="009A1C6B">
        <w:t>updateLocation</w:t>
      </w:r>
      <w:proofErr w:type="spellEnd"/>
    </w:p>
    <w:p w14:paraId="55E00895" w14:textId="77777777" w:rsidR="009A1C6B" w:rsidRDefault="009A1C6B" w:rsidP="009A1C6B">
      <w:pPr>
        <w:pStyle w:val="ListParagraph"/>
        <w:numPr>
          <w:ilvl w:val="1"/>
          <w:numId w:val="4"/>
        </w:numPr>
      </w:pPr>
      <w:r>
        <w:t>Use this action to update the user’s location</w:t>
      </w:r>
    </w:p>
    <w:p w14:paraId="0EB61752" w14:textId="77777777" w:rsidR="009A1C6B" w:rsidRDefault="009A1C6B" w:rsidP="009A1C6B">
      <w:pPr>
        <w:pStyle w:val="ListParagraph"/>
        <w:numPr>
          <w:ilvl w:val="1"/>
          <w:numId w:val="4"/>
        </w:numPr>
      </w:pPr>
      <w:r>
        <w:t>Additional Parameters:</w:t>
      </w:r>
    </w:p>
    <w:p w14:paraId="7AA95A6F" w14:textId="77777777" w:rsidR="009A1C6B" w:rsidRDefault="009A1C6B" w:rsidP="009A1C6B">
      <w:pPr>
        <w:pStyle w:val="ListParagraph"/>
        <w:numPr>
          <w:ilvl w:val="2"/>
          <w:numId w:val="4"/>
        </w:numPr>
      </w:pPr>
      <w:proofErr w:type="spellStart"/>
      <w:r>
        <w:t>Lat</w:t>
      </w:r>
      <w:proofErr w:type="spellEnd"/>
      <w:r>
        <w:t xml:space="preserve"> </w:t>
      </w:r>
    </w:p>
    <w:p w14:paraId="4DFF56A0" w14:textId="77777777" w:rsidR="009A1C6B" w:rsidRDefault="009A1C6B" w:rsidP="009A1C6B">
      <w:pPr>
        <w:pStyle w:val="ListParagraph"/>
        <w:numPr>
          <w:ilvl w:val="2"/>
          <w:numId w:val="4"/>
        </w:numPr>
      </w:pPr>
      <w:proofErr w:type="spellStart"/>
      <w:r>
        <w:t>Lng</w:t>
      </w:r>
      <w:proofErr w:type="spellEnd"/>
    </w:p>
    <w:p w14:paraId="57AB0D2B" w14:textId="77777777" w:rsidR="002D3AFB" w:rsidRDefault="002D3AFB" w:rsidP="002D3AFB">
      <w:pPr>
        <w:pStyle w:val="ListParagraph"/>
        <w:numPr>
          <w:ilvl w:val="0"/>
          <w:numId w:val="4"/>
        </w:numPr>
      </w:pPr>
      <w:r>
        <w:t>request</w:t>
      </w:r>
    </w:p>
    <w:p w14:paraId="58250AAE" w14:textId="77777777" w:rsidR="002D3AFB" w:rsidRDefault="002D3AFB" w:rsidP="002D3AFB">
      <w:pPr>
        <w:pStyle w:val="ListParagraph"/>
        <w:numPr>
          <w:ilvl w:val="1"/>
          <w:numId w:val="4"/>
        </w:numPr>
      </w:pPr>
      <w:r>
        <w:t xml:space="preserve">Use this action to </w:t>
      </w:r>
      <w:r w:rsidR="007B5007">
        <w:t>place a request for a park / ride</w:t>
      </w:r>
    </w:p>
    <w:p w14:paraId="201789CF" w14:textId="77777777" w:rsidR="002D3AFB" w:rsidRDefault="002D3AFB" w:rsidP="002D3AFB">
      <w:pPr>
        <w:pStyle w:val="ListParagraph"/>
        <w:numPr>
          <w:ilvl w:val="1"/>
          <w:numId w:val="4"/>
        </w:numPr>
      </w:pPr>
      <w:r>
        <w:t>Additional Parameters:</w:t>
      </w:r>
    </w:p>
    <w:p w14:paraId="420E8073" w14:textId="77777777" w:rsidR="002D3AFB" w:rsidRDefault="007B5007" w:rsidP="002D3AFB">
      <w:pPr>
        <w:pStyle w:val="ListParagraph"/>
        <w:numPr>
          <w:ilvl w:val="2"/>
          <w:numId w:val="4"/>
        </w:numPr>
      </w:pPr>
      <w:proofErr w:type="spellStart"/>
      <w:r>
        <w:t>College_id</w:t>
      </w:r>
      <w:proofErr w:type="spellEnd"/>
    </w:p>
    <w:p w14:paraId="416282BC" w14:textId="77777777" w:rsidR="002D3AFB" w:rsidRDefault="007B5007" w:rsidP="002D3AFB">
      <w:pPr>
        <w:pStyle w:val="ListParagraph"/>
        <w:numPr>
          <w:ilvl w:val="2"/>
          <w:numId w:val="4"/>
        </w:numPr>
      </w:pPr>
      <w:proofErr w:type="spellStart"/>
      <w:r>
        <w:t>Parkinglot_id</w:t>
      </w:r>
      <w:proofErr w:type="spellEnd"/>
    </w:p>
    <w:p w14:paraId="7B3E40A8" w14:textId="77777777" w:rsidR="008D23E9" w:rsidRDefault="008D23E9" w:rsidP="002D3AFB">
      <w:pPr>
        <w:pStyle w:val="ListParagraph"/>
        <w:numPr>
          <w:ilvl w:val="2"/>
          <w:numId w:val="4"/>
        </w:numPr>
      </w:pPr>
      <w:proofErr w:type="spellStart"/>
      <w:r>
        <w:t>Pu_lat</w:t>
      </w:r>
      <w:proofErr w:type="spellEnd"/>
    </w:p>
    <w:p w14:paraId="1E436F7C" w14:textId="77777777" w:rsidR="008D23E9" w:rsidRDefault="008D23E9" w:rsidP="002D3AFB">
      <w:pPr>
        <w:pStyle w:val="ListParagraph"/>
        <w:numPr>
          <w:ilvl w:val="2"/>
          <w:numId w:val="4"/>
        </w:numPr>
      </w:pPr>
      <w:proofErr w:type="spellStart"/>
      <w:r>
        <w:t>Pu_lng</w:t>
      </w:r>
      <w:proofErr w:type="spellEnd"/>
      <w:r w:rsidR="00EC689E" w:rsidRPr="00EC689E">
        <w:t xml:space="preserve"> </w:t>
      </w:r>
      <w:bookmarkStart w:id="0" w:name="_GoBack"/>
      <w:bookmarkEnd w:id="0"/>
    </w:p>
    <w:p w14:paraId="1C18A4AB" w14:textId="77777777" w:rsidR="002D3AFB" w:rsidRDefault="007B5007" w:rsidP="007B5007">
      <w:pPr>
        <w:pStyle w:val="ListParagraph"/>
        <w:numPr>
          <w:ilvl w:val="2"/>
          <w:numId w:val="4"/>
        </w:numPr>
      </w:pPr>
      <w:proofErr w:type="gramStart"/>
      <w:r>
        <w:t>Type :</w:t>
      </w:r>
      <w:proofErr w:type="gramEnd"/>
      <w:r>
        <w:t xml:space="preserve"> </w:t>
      </w:r>
    </w:p>
    <w:p w14:paraId="7871E592" w14:textId="77777777" w:rsidR="007B5007" w:rsidRDefault="007B5007" w:rsidP="007B5007">
      <w:pPr>
        <w:pStyle w:val="ListParagraph"/>
        <w:numPr>
          <w:ilvl w:val="3"/>
          <w:numId w:val="4"/>
        </w:numPr>
      </w:pPr>
      <w:r>
        <w:t>Ride</w:t>
      </w:r>
    </w:p>
    <w:p w14:paraId="44810DBF" w14:textId="77777777" w:rsidR="007B5007" w:rsidRDefault="00EC689E" w:rsidP="007B5007">
      <w:pPr>
        <w:pStyle w:val="ListParagraph"/>
        <w:numPr>
          <w:ilvl w:val="3"/>
          <w:numId w:val="4"/>
        </w:numPr>
      </w:pPr>
      <w:r>
        <w:t>S</w:t>
      </w:r>
      <w:r w:rsidR="007B5007">
        <w:t>pot</w:t>
      </w:r>
    </w:p>
    <w:p w14:paraId="25F92E08" w14:textId="77777777" w:rsidR="00EC689E" w:rsidRDefault="00EC689E" w:rsidP="00EC689E">
      <w:pPr>
        <w:pStyle w:val="ListParagraph"/>
        <w:numPr>
          <w:ilvl w:val="0"/>
          <w:numId w:val="4"/>
        </w:numPr>
      </w:pPr>
      <w:proofErr w:type="spellStart"/>
      <w:r>
        <w:t>cancelR</w:t>
      </w:r>
      <w:r>
        <w:t>equest</w:t>
      </w:r>
      <w:proofErr w:type="spellEnd"/>
    </w:p>
    <w:p w14:paraId="6367B3FC" w14:textId="77777777" w:rsidR="00EC689E" w:rsidRDefault="00EC689E" w:rsidP="00EC689E">
      <w:pPr>
        <w:pStyle w:val="ListParagraph"/>
        <w:numPr>
          <w:ilvl w:val="1"/>
          <w:numId w:val="4"/>
        </w:numPr>
      </w:pPr>
      <w:r>
        <w:t xml:space="preserve">Use this action to </w:t>
      </w:r>
      <w:r>
        <w:t>cancel a request</w:t>
      </w:r>
    </w:p>
    <w:p w14:paraId="1C70A48A" w14:textId="77777777" w:rsidR="00EC689E" w:rsidRDefault="00EC689E" w:rsidP="00EC689E">
      <w:pPr>
        <w:pStyle w:val="ListParagraph"/>
        <w:numPr>
          <w:ilvl w:val="0"/>
          <w:numId w:val="4"/>
        </w:numPr>
      </w:pPr>
      <w:proofErr w:type="spellStart"/>
      <w:r>
        <w:t>cancelMatch</w:t>
      </w:r>
      <w:proofErr w:type="spellEnd"/>
    </w:p>
    <w:p w14:paraId="2864FB61" w14:textId="77777777" w:rsidR="00EC689E" w:rsidRDefault="00EC689E" w:rsidP="00EC689E">
      <w:pPr>
        <w:pStyle w:val="ListParagraph"/>
        <w:numPr>
          <w:ilvl w:val="1"/>
          <w:numId w:val="4"/>
        </w:numPr>
      </w:pPr>
      <w:r>
        <w:t xml:space="preserve">Use this action to cancel a </w:t>
      </w:r>
      <w:r>
        <w:t>current match</w:t>
      </w:r>
    </w:p>
    <w:p w14:paraId="450C8963" w14:textId="77777777" w:rsidR="00EC689E" w:rsidRDefault="00EC689E" w:rsidP="00EC689E">
      <w:pPr>
        <w:pStyle w:val="ListParagraph"/>
        <w:numPr>
          <w:ilvl w:val="0"/>
          <w:numId w:val="4"/>
        </w:numPr>
      </w:pPr>
      <w:proofErr w:type="spellStart"/>
      <w:r w:rsidRPr="00EC689E">
        <w:t>rateMatch</w:t>
      </w:r>
      <w:proofErr w:type="spellEnd"/>
    </w:p>
    <w:p w14:paraId="0CFF69F1" w14:textId="77777777" w:rsidR="00EC689E" w:rsidRDefault="00EC689E" w:rsidP="00EC689E">
      <w:pPr>
        <w:pStyle w:val="ListParagraph"/>
        <w:numPr>
          <w:ilvl w:val="1"/>
          <w:numId w:val="4"/>
        </w:numPr>
      </w:pPr>
      <w:r>
        <w:t>use this action to rate a match</w:t>
      </w:r>
    </w:p>
    <w:p w14:paraId="3D900743" w14:textId="77777777" w:rsidR="00EC689E" w:rsidRDefault="00EC689E" w:rsidP="00EC689E">
      <w:pPr>
        <w:pStyle w:val="ListParagraph"/>
        <w:numPr>
          <w:ilvl w:val="1"/>
          <w:numId w:val="4"/>
        </w:numPr>
      </w:pPr>
      <w:r>
        <w:t>Additional Parameters:</w:t>
      </w:r>
    </w:p>
    <w:p w14:paraId="59735E78" w14:textId="77777777" w:rsidR="00EC689E" w:rsidRDefault="00EC689E" w:rsidP="00EC689E">
      <w:pPr>
        <w:pStyle w:val="ListParagraph"/>
        <w:numPr>
          <w:ilvl w:val="2"/>
          <w:numId w:val="4"/>
        </w:numPr>
      </w:pPr>
      <w:r>
        <w:t>rating</w:t>
      </w:r>
    </w:p>
    <w:p w14:paraId="39FC0639" w14:textId="77777777" w:rsidR="00EC689E" w:rsidRDefault="00EC689E" w:rsidP="00EC689E">
      <w:pPr>
        <w:pStyle w:val="ListParagraph"/>
        <w:numPr>
          <w:ilvl w:val="0"/>
          <w:numId w:val="4"/>
        </w:numPr>
      </w:pPr>
      <w:r>
        <w:t>confirm</w:t>
      </w:r>
    </w:p>
    <w:p w14:paraId="14879060" w14:textId="77777777" w:rsidR="00EC689E" w:rsidRDefault="00EC689E" w:rsidP="00EC689E">
      <w:pPr>
        <w:pStyle w:val="ListParagraph"/>
        <w:numPr>
          <w:ilvl w:val="1"/>
          <w:numId w:val="4"/>
        </w:numPr>
      </w:pPr>
      <w:r>
        <w:t>Use this action for when the user clicks ‘confirm’ in a match</w:t>
      </w:r>
    </w:p>
    <w:p w14:paraId="2FBA7A48" w14:textId="77777777" w:rsidR="009A1C6B" w:rsidRDefault="009A1C6B" w:rsidP="009A1C6B">
      <w:pPr>
        <w:pStyle w:val="ListParagraph"/>
        <w:ind w:left="2160"/>
      </w:pPr>
    </w:p>
    <w:sectPr w:rsidR="009A1C6B" w:rsidSect="00545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62838"/>
    <w:multiLevelType w:val="hybridMultilevel"/>
    <w:tmpl w:val="4CFCEF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188121D"/>
    <w:multiLevelType w:val="hybridMultilevel"/>
    <w:tmpl w:val="1D72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49523B"/>
    <w:multiLevelType w:val="hybridMultilevel"/>
    <w:tmpl w:val="CDEA0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AF4B0E"/>
    <w:multiLevelType w:val="hybridMultilevel"/>
    <w:tmpl w:val="149C04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E08"/>
    <w:rsid w:val="000E557F"/>
    <w:rsid w:val="002350C5"/>
    <w:rsid w:val="002D3AFB"/>
    <w:rsid w:val="004C2B56"/>
    <w:rsid w:val="00545683"/>
    <w:rsid w:val="005E2822"/>
    <w:rsid w:val="00795EAA"/>
    <w:rsid w:val="007B5007"/>
    <w:rsid w:val="008D23E9"/>
    <w:rsid w:val="009A1C6B"/>
    <w:rsid w:val="00A10B0C"/>
    <w:rsid w:val="00AB2E92"/>
    <w:rsid w:val="00BB2E08"/>
    <w:rsid w:val="00C237F9"/>
    <w:rsid w:val="00CE6126"/>
    <w:rsid w:val="00D42422"/>
    <w:rsid w:val="00D57CC1"/>
    <w:rsid w:val="00EC689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7EE4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unal/Desktop/Vierve/Vierve%20CallS%20Detail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Vierve CallS Details.dotx</Template>
  <TotalTime>12</TotalTime>
  <Pages>4</Pages>
  <Words>508</Words>
  <Characters>2896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2018-01-12T06:38:00Z</dcterms:created>
  <dcterms:modified xsi:type="dcterms:W3CDTF">2018-01-12T07:18:00Z</dcterms:modified>
</cp:coreProperties>
</file>